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433" w:rsidRPr="00822EE1" w:rsidRDefault="00557433" w:rsidP="00557433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Car-Door-Alarm</w:t>
      </w:r>
    </w:p>
    <w:p w:rsidR="00B94B2C" w:rsidRPr="00822EE1" w:rsidRDefault="00B94B2C" w:rsidP="005574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433" w:rsidRPr="00822EE1" w:rsidRDefault="00557433" w:rsidP="005574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sz w:val="24"/>
          <w:szCs w:val="24"/>
        </w:rPr>
        <w:t xml:space="preserve">Project of David </w:t>
      </w:r>
      <w:r w:rsidR="00822EE1">
        <w:rPr>
          <w:rFonts w:ascii="Times New Roman" w:eastAsia="Times New Roman" w:hAnsi="Times New Roman" w:cs="Times New Roman"/>
          <w:sz w:val="24"/>
          <w:szCs w:val="24"/>
        </w:rPr>
        <w:t xml:space="preserve">Burke </w:t>
      </w:r>
      <w:r w:rsidRPr="00822EE1">
        <w:rPr>
          <w:rFonts w:ascii="Times New Roman" w:eastAsia="Times New Roman" w:hAnsi="Times New Roman" w:cs="Times New Roman"/>
          <w:sz w:val="24"/>
          <w:szCs w:val="24"/>
        </w:rPr>
        <w:t>and Matthew</w:t>
      </w:r>
      <w:r w:rsidR="00822EE1">
        <w:rPr>
          <w:rFonts w:ascii="Times New Roman" w:eastAsia="Times New Roman" w:hAnsi="Times New Roman" w:cs="Times New Roman"/>
          <w:sz w:val="24"/>
          <w:szCs w:val="24"/>
        </w:rPr>
        <w:t xml:space="preserve"> Drill</w:t>
      </w:r>
    </w:p>
    <w:p w:rsidR="00557433" w:rsidRPr="00822EE1" w:rsidRDefault="00557433" w:rsidP="005574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sz w:val="24"/>
          <w:szCs w:val="24"/>
        </w:rPr>
        <w:t xml:space="preserve">Topic 14.1 from "Programmable Microcontrollers With Applications" by </w:t>
      </w:r>
      <w:proofErr w:type="spellStart"/>
      <w:r w:rsidRPr="00822EE1">
        <w:rPr>
          <w:rFonts w:ascii="Times New Roman" w:eastAsia="Times New Roman" w:hAnsi="Times New Roman" w:cs="Times New Roman"/>
          <w:sz w:val="24"/>
          <w:szCs w:val="24"/>
        </w:rPr>
        <w:t>Unsalan</w:t>
      </w:r>
      <w:proofErr w:type="spellEnd"/>
      <w:r w:rsidRPr="00822EE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22EE1">
        <w:rPr>
          <w:rFonts w:ascii="Times New Roman" w:eastAsia="Times New Roman" w:hAnsi="Times New Roman" w:cs="Times New Roman"/>
          <w:sz w:val="24"/>
          <w:szCs w:val="24"/>
        </w:rPr>
        <w:t>Gurhan</w:t>
      </w:r>
      <w:proofErr w:type="spellEnd"/>
    </w:p>
    <w:p w:rsidR="00557433" w:rsidRPr="00822EE1" w:rsidRDefault="00557433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Abstract: </w:t>
      </w:r>
    </w:p>
    <w:p w:rsidR="00511E91" w:rsidRPr="00822EE1" w:rsidRDefault="00511E91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For this project we employed the MSP430 for the assembly of a car door alarm.  To this end we used code composer studio to w</w:t>
      </w:r>
      <w:r w:rsidR="00731A3B" w:rsidRPr="00822EE1">
        <w:rPr>
          <w:rFonts w:ascii="Times New Roman" w:eastAsia="Times New Roman" w:hAnsi="Times New Roman" w:cs="Times New Roman"/>
          <w:bCs/>
          <w:sz w:val="24"/>
          <w:szCs w:val="24"/>
        </w:rPr>
        <w:t>rite and execute the software (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in C).  The microcontroller was strapped to a breadboard which then was wired to simulate the car doors and lock, as per the directions in the textbook.</w:t>
      </w:r>
      <w:r w:rsidR="009D350F"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AB4E2E" w:rsidRPr="00822EE1">
        <w:rPr>
          <w:rFonts w:ascii="Times New Roman" w:eastAsia="Times New Roman" w:hAnsi="Times New Roman" w:cs="Times New Roman"/>
          <w:bCs/>
          <w:sz w:val="24"/>
          <w:szCs w:val="24"/>
        </w:rPr>
        <w:t>( This doesn’t take too long to get through, slow down).</w:t>
      </w:r>
    </w:p>
    <w:p w:rsidR="00557433" w:rsidRPr="00822EE1" w:rsidRDefault="00557433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Background: </w:t>
      </w:r>
    </w:p>
    <w:p w:rsidR="00B94B2C" w:rsidRPr="00822EE1" w:rsidRDefault="00511E91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Manufactured by Texas Instruments, </w:t>
      </w:r>
      <w:r w:rsidR="009D350F" w:rsidRPr="00822EE1">
        <w:rPr>
          <w:rFonts w:ascii="Times New Roman" w:eastAsia="Times New Roman" w:hAnsi="Times New Roman" w:cs="Times New Roman"/>
          <w:bCs/>
          <w:sz w:val="24"/>
          <w:szCs w:val="24"/>
        </w:rPr>
        <w:t>the MSP 430 is a mixed- signal microcontroller built around a 16-bit CPU</w:t>
      </w:r>
      <w:r w:rsidR="005C1035"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which can be</w:t>
      </w:r>
      <w:r w:rsidR="00AB4E2E"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used for low powered embedded devices. 25 MHz</w:t>
      </w:r>
      <w:r w:rsidR="0080078F"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is the fastest CPU speed</w:t>
      </w:r>
      <w:r w:rsidR="00AB4E2E"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80078F"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MSP430 may throttle</w:t>
      </w:r>
      <w:r w:rsidR="00AB4E2E"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</w:t>
      </w:r>
      <w:r w:rsidR="0080078F"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even </w:t>
      </w:r>
      <w:r w:rsidR="00AB4E2E"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lower power consumption. </w:t>
      </w:r>
      <w:r w:rsidR="005C1035" w:rsidRPr="00822EE1">
        <w:rPr>
          <w:rFonts w:ascii="Times New Roman" w:eastAsia="Times New Roman" w:hAnsi="Times New Roman" w:cs="Times New Roman"/>
          <w:bCs/>
          <w:sz w:val="24"/>
          <w:szCs w:val="24"/>
        </w:rPr>
        <w:t>Its on-chip memory is up to 512 KB flash and 66 KB ram which is best suited for smaller applications.  Combined with its USB support, t</w:t>
      </w:r>
      <w:r w:rsidR="002B564C" w:rsidRPr="00822EE1">
        <w:rPr>
          <w:rFonts w:ascii="Times New Roman" w:eastAsia="Times New Roman" w:hAnsi="Times New Roman" w:cs="Times New Roman"/>
          <w:bCs/>
          <w:sz w:val="24"/>
          <w:szCs w:val="24"/>
        </w:rPr>
        <w:t>his allows us to affix the MSP430 to</w:t>
      </w:r>
      <w:r w:rsidR="005C1035"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a breadboard and build our circuit, as well as execute our C program</w:t>
      </w:r>
      <w:r w:rsidR="002B564C" w:rsidRPr="00822EE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57433" w:rsidRPr="00822EE1" w:rsidRDefault="00557433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Methods: </w:t>
      </w:r>
    </w:p>
    <w:p w:rsidR="00434ECA" w:rsidRPr="00822EE1" w:rsidRDefault="00127B06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For this project, we w</w:t>
      </w:r>
      <w:r w:rsid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ired the board to active high. 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We employed 5 LED’s and push buttons; four representing the car doors, one representing the car lock.  220 OHM resistors were used for the leads, buttons, and LEDs’</w:t>
      </w:r>
      <w:r w:rsidR="00D8401D" w:rsidRPr="00822EE1">
        <w:rPr>
          <w:rFonts w:ascii="Times New Roman" w:eastAsia="Times New Roman" w:hAnsi="Times New Roman" w:cs="Times New Roman"/>
          <w:bCs/>
          <w:sz w:val="24"/>
          <w:szCs w:val="24"/>
        </w:rPr>
        <w:t>, as opposed to the internal resistors of the MSP430 shown in the schematic</w:t>
      </w:r>
      <w:r w:rsid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.  CCS was used to compile code and execute.   </w:t>
      </w:r>
    </w:p>
    <w:p w:rsidR="00731A3B" w:rsidRPr="00822EE1" w:rsidRDefault="00731A3B" w:rsidP="00557433">
      <w:pPr>
        <w:spacing w:before="360" w:after="240" w:line="240" w:lineRule="auto"/>
        <w:outlineLvl w:val="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2EE1">
        <w:rPr>
          <w:rFonts w:ascii="Times New Roman" w:hAnsi="Times New Roman" w:cs="Times New Roman"/>
          <w:sz w:val="24"/>
          <w:szCs w:val="24"/>
          <w:shd w:val="clear" w:color="auto" w:fill="FFFFFF"/>
        </w:rPr>
        <w:t>ALGORITHM:</w:t>
      </w:r>
    </w:p>
    <w:p w:rsidR="00731A3B" w:rsidRPr="00822EE1" w:rsidRDefault="00731A3B" w:rsidP="00731A3B">
      <w:pPr>
        <w:shd w:val="clear" w:color="auto" w:fill="FFFFFF"/>
        <w:spacing w:before="36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sz w:val="24"/>
          <w:szCs w:val="24"/>
        </w:rPr>
        <w:t>If the car doors are all closed </w:t>
      </w:r>
    </w:p>
    <w:p w:rsidR="00731A3B" w:rsidRPr="00822EE1" w:rsidRDefault="00731A3B" w:rsidP="00731A3B">
      <w:pPr>
        <w:shd w:val="clear" w:color="auto" w:fill="FFFFFF"/>
        <w:spacing w:before="36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sz w:val="24"/>
          <w:szCs w:val="24"/>
        </w:rPr>
        <w:t>If the alarm is pressed</w:t>
      </w:r>
    </w:p>
    <w:p w:rsidR="00731A3B" w:rsidRPr="00822EE1" w:rsidRDefault="00731A3B" w:rsidP="00731A3B">
      <w:pPr>
        <w:shd w:val="clear" w:color="auto" w:fill="FFFFFF"/>
        <w:spacing w:before="36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sz w:val="24"/>
          <w:szCs w:val="24"/>
        </w:rPr>
        <w:t xml:space="preserve">        If </w:t>
      </w:r>
      <w:proofErr w:type="spellStart"/>
      <w:r w:rsidRPr="00822EE1">
        <w:rPr>
          <w:rFonts w:ascii="Times New Roman" w:eastAsia="Times New Roman" w:hAnsi="Times New Roman" w:cs="Times New Roman"/>
          <w:sz w:val="24"/>
          <w:szCs w:val="24"/>
        </w:rPr>
        <w:t>is_pressed</w:t>
      </w:r>
      <w:proofErr w:type="spellEnd"/>
      <w:r w:rsidRPr="00822EE1">
        <w:rPr>
          <w:rFonts w:ascii="Times New Roman" w:eastAsia="Times New Roman" w:hAnsi="Times New Roman" w:cs="Times New Roman"/>
          <w:sz w:val="24"/>
          <w:szCs w:val="24"/>
        </w:rPr>
        <w:t xml:space="preserve"> is equal to 0</w:t>
      </w:r>
    </w:p>
    <w:p w:rsidR="00731A3B" w:rsidRPr="00822EE1" w:rsidRDefault="00731A3B" w:rsidP="00731A3B">
      <w:pPr>
        <w:spacing w:before="360"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22EE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toggle the state of the car lock.  </w:t>
      </w:r>
    </w:p>
    <w:p w:rsidR="00731A3B" w:rsidRPr="00822EE1" w:rsidRDefault="00731A3B" w:rsidP="00731A3B">
      <w:pPr>
        <w:shd w:val="clear" w:color="auto" w:fill="FFFFFF"/>
        <w:spacing w:before="360"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822EE1">
        <w:rPr>
          <w:rFonts w:ascii="Times New Roman" w:eastAsia="Times New Roman" w:hAnsi="Times New Roman" w:cs="Times New Roman"/>
          <w:sz w:val="24"/>
          <w:szCs w:val="24"/>
        </w:rPr>
        <w:t>is_pressed</w:t>
      </w:r>
      <w:proofErr w:type="spellEnd"/>
      <w:r w:rsidRPr="00822EE1">
        <w:rPr>
          <w:rFonts w:ascii="Times New Roman" w:eastAsia="Times New Roman" w:hAnsi="Times New Roman" w:cs="Times New Roman"/>
          <w:sz w:val="24"/>
          <w:szCs w:val="24"/>
        </w:rPr>
        <w:t xml:space="preserve"> to 1</w:t>
      </w:r>
    </w:p>
    <w:p w:rsidR="00731A3B" w:rsidRPr="00822EE1" w:rsidRDefault="00731A3B" w:rsidP="00731A3B">
      <w:pPr>
        <w:shd w:val="clear" w:color="auto" w:fill="FFFFFF"/>
        <w:spacing w:before="36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 Else</w:t>
      </w:r>
    </w:p>
    <w:p w:rsidR="00731A3B" w:rsidRPr="00822EE1" w:rsidRDefault="00731A3B" w:rsidP="00731A3B">
      <w:pPr>
        <w:shd w:val="clear" w:color="auto" w:fill="FFFFFF"/>
        <w:spacing w:before="36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Set </w:t>
      </w:r>
      <w:proofErr w:type="spellStart"/>
      <w:r w:rsidRPr="00822EE1">
        <w:rPr>
          <w:rFonts w:ascii="Times New Roman" w:eastAsia="Times New Roman" w:hAnsi="Times New Roman" w:cs="Times New Roman"/>
          <w:sz w:val="24"/>
          <w:szCs w:val="24"/>
        </w:rPr>
        <w:t>is_pressed</w:t>
      </w:r>
      <w:proofErr w:type="spellEnd"/>
      <w:r w:rsidRPr="00822EE1">
        <w:rPr>
          <w:rFonts w:ascii="Times New Roman" w:eastAsia="Times New Roman" w:hAnsi="Times New Roman" w:cs="Times New Roman"/>
          <w:sz w:val="24"/>
          <w:szCs w:val="24"/>
        </w:rPr>
        <w:t xml:space="preserve"> to 0</w:t>
      </w:r>
    </w:p>
    <w:p w:rsidR="00731A3B" w:rsidRPr="00822EE1" w:rsidRDefault="00731A3B" w:rsidP="00731A3B">
      <w:pPr>
        <w:shd w:val="clear" w:color="auto" w:fill="FFFFFF"/>
        <w:spacing w:before="36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sz w:val="24"/>
          <w:szCs w:val="24"/>
        </w:rPr>
        <w:t>If the car is locked </w:t>
      </w:r>
    </w:p>
    <w:p w:rsidR="00731A3B" w:rsidRPr="00822EE1" w:rsidRDefault="00731A3B" w:rsidP="00731A3B">
      <w:pPr>
        <w:shd w:val="clear" w:color="auto" w:fill="FFFFFF"/>
        <w:spacing w:before="36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sz w:val="24"/>
          <w:szCs w:val="24"/>
        </w:rPr>
        <w:t>All the doors are closed</w:t>
      </w:r>
    </w:p>
    <w:p w:rsidR="00731A3B" w:rsidRPr="00822EE1" w:rsidRDefault="00731A3B" w:rsidP="00731A3B">
      <w:pPr>
        <w:shd w:val="clear" w:color="auto" w:fill="FFFFFF"/>
        <w:spacing w:before="36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731A3B" w:rsidRPr="00822EE1" w:rsidRDefault="00731A3B" w:rsidP="00731A3B">
      <w:pPr>
        <w:shd w:val="clear" w:color="auto" w:fill="FFFFFF"/>
        <w:spacing w:before="36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sz w:val="24"/>
          <w:szCs w:val="24"/>
        </w:rPr>
        <w:t>the state of the doors is set to the state of the push buttons </w:t>
      </w:r>
    </w:p>
    <w:p w:rsidR="00731A3B" w:rsidRPr="00822EE1" w:rsidRDefault="00731A3B" w:rsidP="00731A3B">
      <w:pPr>
        <w:shd w:val="clear" w:color="auto" w:fill="FFFFFF"/>
        <w:spacing w:before="36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sz w:val="24"/>
          <w:szCs w:val="24"/>
        </w:rPr>
        <w:t>Output the inverse of the car doors and car lock to the warning LEDs</w:t>
      </w:r>
    </w:p>
    <w:p w:rsidR="00731A3B" w:rsidRPr="00822EE1" w:rsidRDefault="00731A3B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57433" w:rsidRDefault="00557433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Schematic: </w:t>
      </w:r>
    </w:p>
    <w:p w:rsidR="00822EE1" w:rsidRPr="00822EE1" w:rsidRDefault="0051727C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27C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342646"/>
            <wp:effectExtent l="0" t="0" r="0" b="0"/>
            <wp:docPr id="1" name="Picture 1" descr="\\engvault01.eng.fau.edu\dburke2016$\Desktop\20161211_19050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ngvault01.eng.fau.edu\dburke2016$\Desktop\20161211_190508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299D" w:rsidRPr="00822EE1" w:rsidRDefault="0076299D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We connected push buttons 2.0-2.4 as opposed to schematic which used 2.3-2.5 and XIN &amp; XOUT.  We also wired the circuit to active high rather than active low.  </w:t>
      </w:r>
    </w:p>
    <w:p w:rsidR="00557433" w:rsidRPr="00822EE1" w:rsidRDefault="00557433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Results: </w:t>
      </w:r>
    </w:p>
    <w:p w:rsidR="00822EE1" w:rsidRDefault="00822EE1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Screenshot 1:</w:t>
      </w:r>
    </w:p>
    <w:p w:rsidR="00C036A4" w:rsidRPr="00822EE1" w:rsidRDefault="00C036A4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Before code is run (Shots  1-2) look at P1OUT, P2IN, </w:t>
      </w:r>
      <w:proofErr w:type="spellStart"/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Car_Lock</w:t>
      </w:r>
      <w:proofErr w:type="spellEnd"/>
    </w:p>
    <w:p w:rsidR="0080078F" w:rsidRPr="00822EE1" w:rsidRDefault="0080078F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1. For P1</w:t>
      </w:r>
      <w:r w:rsidR="00D8401D" w:rsidRPr="00822EE1">
        <w:rPr>
          <w:rFonts w:ascii="Times New Roman" w:eastAsia="Times New Roman" w:hAnsi="Times New Roman" w:cs="Times New Roman"/>
          <w:bCs/>
          <w:sz w:val="24"/>
          <w:szCs w:val="24"/>
        </w:rPr>
        <w:t>OUT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P2IN, we are concerned only with bits 0-4.  When all doors are open, we look at P2IN, the register holds all 0’s because none of the buttons have been pressed (bits 0-3) therefor the car door’s variable is set to 0.  Because all </w:t>
      </w:r>
      <w:r w:rsidR="0076299D"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of the 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car doors are locked, P2.5 is not set, because the car lock button is not pressed.  Because neither of th</w:t>
      </w:r>
      <w:r w:rsidR="0076299D" w:rsidRPr="00822EE1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se are set, the car door lock variable is also 0.  The </w:t>
      </w:r>
      <w:proofErr w:type="spellStart"/>
      <w:r w:rsidR="0076299D" w:rsidRPr="00822EE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s_pressed</w:t>
      </w:r>
      <w:proofErr w:type="spellEnd"/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variable is 0 because the car lock has not been toggled.  </w:t>
      </w:r>
    </w:p>
    <w:p w:rsidR="00822EE1" w:rsidRDefault="00822EE1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Screenshot 2:</w:t>
      </w:r>
    </w:p>
    <w:p w:rsidR="0080078F" w:rsidRPr="00822EE1" w:rsidRDefault="0080078F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2. All car doors have been closed but the car is not yet locked.  When looking at P2IN, the first 4 bits are set.  Because all 4 car door button</w:t>
      </w:r>
      <w:r w:rsidR="0076299D" w:rsidRPr="00822EE1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have been pressed.  Now the car doors variable is set to the first 4 bits of P2IN so the </w:t>
      </w:r>
      <w:proofErr w:type="spellStart"/>
      <w:r w:rsidR="0076299D" w:rsidRPr="00822EE1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ar</w:t>
      </w:r>
      <w:r w:rsidR="0076299D" w:rsidRPr="00822EE1">
        <w:rPr>
          <w:rFonts w:ascii="Times New Roman" w:eastAsia="Times New Roman" w:hAnsi="Times New Roman" w:cs="Times New Roman"/>
          <w:bCs/>
          <w:sz w:val="24"/>
          <w:szCs w:val="24"/>
        </w:rPr>
        <w:t>_D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oors</w:t>
      </w:r>
      <w:proofErr w:type="spellEnd"/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variable (1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ST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4) are set.  First 4 bits of P1Out are 0 because </w:t>
      </w:r>
      <w:r w:rsidR="00154390" w:rsidRPr="00822EE1">
        <w:rPr>
          <w:rFonts w:ascii="Times New Roman" w:eastAsia="Times New Roman" w:hAnsi="Times New Roman" w:cs="Times New Roman"/>
          <w:bCs/>
          <w:sz w:val="24"/>
          <w:szCs w:val="24"/>
        </w:rPr>
        <w:t>the first 4 bits of th</w:t>
      </w:r>
      <w:r w:rsidR="0076299D" w:rsidRPr="00822EE1">
        <w:rPr>
          <w:rFonts w:ascii="Times New Roman" w:eastAsia="Times New Roman" w:hAnsi="Times New Roman" w:cs="Times New Roman"/>
          <w:bCs/>
          <w:sz w:val="24"/>
          <w:szCs w:val="24"/>
        </w:rPr>
        <w:t>e car doors are set and P1 outp</w:t>
      </w:r>
      <w:r w:rsidR="00154390"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uts the inverse of the car doors.  The car lock variable has not been toggled </w:t>
      </w:r>
      <w:r w:rsidR="00C82217">
        <w:rPr>
          <w:rFonts w:ascii="Times New Roman" w:eastAsia="Times New Roman" w:hAnsi="Times New Roman" w:cs="Times New Roman"/>
          <w:bCs/>
          <w:sz w:val="24"/>
          <w:szCs w:val="24"/>
        </w:rPr>
        <w:t>because</w:t>
      </w:r>
      <w:r w:rsidR="00154390"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5</w:t>
      </w:r>
      <w:r w:rsidR="00154390" w:rsidRPr="00822EE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="00154390"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b</w:t>
      </w:r>
      <w:r w:rsidR="00822EE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="00154390" w:rsidRPr="00822EE1">
        <w:rPr>
          <w:rFonts w:ascii="Times New Roman" w:eastAsia="Times New Roman" w:hAnsi="Times New Roman" w:cs="Times New Roman"/>
          <w:bCs/>
          <w:sz w:val="24"/>
          <w:szCs w:val="24"/>
        </w:rPr>
        <w:t>t of P2IN is 0.  The 5</w:t>
      </w:r>
      <w:r w:rsidR="00154390" w:rsidRPr="00822EE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="00154390"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bit of P1OUT is set because it is the inverse of the car door variable </w:t>
      </w:r>
    </w:p>
    <w:p w:rsidR="00822EE1" w:rsidRDefault="00822EE1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Screenshot 3:</w:t>
      </w:r>
    </w:p>
    <w:p w:rsidR="0080078F" w:rsidRPr="00822EE1" w:rsidRDefault="00154390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3. Now all the doors are closed and the car is locked.  So we can see when we lo</w:t>
      </w:r>
      <w:r w:rsidR="0076299D" w:rsidRPr="00822EE1">
        <w:rPr>
          <w:rFonts w:ascii="Times New Roman" w:eastAsia="Times New Roman" w:hAnsi="Times New Roman" w:cs="Times New Roman"/>
          <w:bCs/>
          <w:sz w:val="24"/>
          <w:szCs w:val="24"/>
        </w:rPr>
        <w:t>ok at P2IN all the bits are set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, because all of the buttons hav</w:t>
      </w:r>
      <w:r w:rsidR="0076299D" w:rsidRPr="00822EE1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been pressed.  So now </w:t>
      </w:r>
      <w:proofErr w:type="spellStart"/>
      <w:r w:rsidR="0076299D" w:rsidRPr="00822EE1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ar_</w:t>
      </w:r>
      <w:r w:rsidR="0076299D" w:rsidRPr="00822EE1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oors</w:t>
      </w:r>
      <w:proofErr w:type="spellEnd"/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now equal to the first 4 bits of P2IN.  </w:t>
      </w:r>
      <w:proofErr w:type="spellStart"/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Car_Lock</w:t>
      </w:r>
      <w:proofErr w:type="spellEnd"/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is toggled to 1 b/c the 5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bit of P2IN was set and </w:t>
      </w:r>
      <w:proofErr w:type="spellStart"/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is_pressed</w:t>
      </w:r>
      <w:proofErr w:type="spellEnd"/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was equal to 0.  Now, </w:t>
      </w:r>
      <w:proofErr w:type="spellStart"/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is_pressed</w:t>
      </w:r>
      <w:proofErr w:type="spellEnd"/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is equal to one b/c after toggling </w:t>
      </w:r>
      <w:proofErr w:type="spellStart"/>
      <w:r w:rsidR="0076299D" w:rsidRPr="00822EE1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ar_</w:t>
      </w:r>
      <w:r w:rsidR="0076299D" w:rsidRPr="00822EE1">
        <w:rPr>
          <w:rFonts w:ascii="Times New Roman" w:eastAsia="Times New Roman" w:hAnsi="Times New Roman" w:cs="Times New Roman"/>
          <w:bCs/>
          <w:sz w:val="24"/>
          <w:szCs w:val="24"/>
        </w:rPr>
        <w:t>L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ock</w:t>
      </w:r>
      <w:proofErr w:type="spellEnd"/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is_pressed</w:t>
      </w:r>
      <w:proofErr w:type="spellEnd"/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is set to 1 to ensure that </w:t>
      </w:r>
      <w:proofErr w:type="spellStart"/>
      <w:r w:rsidR="0076299D" w:rsidRPr="00822EE1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ar_</w:t>
      </w:r>
      <w:r w:rsidR="0076299D" w:rsidRPr="00822EE1">
        <w:rPr>
          <w:rFonts w:ascii="Times New Roman" w:eastAsia="Times New Roman" w:hAnsi="Times New Roman" w:cs="Times New Roman"/>
          <w:bCs/>
          <w:sz w:val="24"/>
          <w:szCs w:val="24"/>
        </w:rPr>
        <w:t>L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ock</w:t>
      </w:r>
      <w:proofErr w:type="spellEnd"/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did not toggle.  So now the first 5 bits of P1OUT are 0 b</w:t>
      </w:r>
      <w:r w:rsidR="00C82217">
        <w:rPr>
          <w:rFonts w:ascii="Times New Roman" w:eastAsia="Times New Roman" w:hAnsi="Times New Roman" w:cs="Times New Roman"/>
          <w:bCs/>
          <w:sz w:val="24"/>
          <w:szCs w:val="24"/>
        </w:rPr>
        <w:t>ecause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first 4 bits of P1OUT are set to the inv</w:t>
      </w:r>
      <w:r w:rsidR="0076299D" w:rsidRPr="00822EE1">
        <w:rPr>
          <w:rFonts w:ascii="Times New Roman" w:eastAsia="Times New Roman" w:hAnsi="Times New Roman" w:cs="Times New Roman"/>
          <w:bCs/>
          <w:sz w:val="24"/>
          <w:szCs w:val="24"/>
        </w:rPr>
        <w:t>er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se of car doors, and the 5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bit of P1OUT is set equal to the inverse of </w:t>
      </w:r>
      <w:proofErr w:type="spellStart"/>
      <w:r w:rsidR="0076299D" w:rsidRPr="00822EE1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ar_</w:t>
      </w:r>
      <w:r w:rsidR="0076299D" w:rsidRPr="00822EE1">
        <w:rPr>
          <w:rFonts w:ascii="Times New Roman" w:eastAsia="Times New Roman" w:hAnsi="Times New Roman" w:cs="Times New Roman"/>
          <w:bCs/>
          <w:sz w:val="24"/>
          <w:szCs w:val="24"/>
        </w:rPr>
        <w:t>L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ock</w:t>
      </w:r>
      <w:proofErr w:type="spellEnd"/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C036A4" w:rsidRPr="00822EE1" w:rsidRDefault="00C036A4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:rsidR="00557433" w:rsidRPr="00822EE1" w:rsidRDefault="00557433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Discussion: </w:t>
      </w:r>
    </w:p>
    <w:p w:rsidR="005C1035" w:rsidRPr="00822EE1" w:rsidRDefault="005C1035" w:rsidP="005C1035">
      <w:pPr>
        <w:pStyle w:val="ListParagraph"/>
        <w:spacing w:before="360" w:after="240" w:line="240" w:lineRule="auto"/>
        <w:ind w:left="216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A6C8B" w:rsidRPr="00822EE1" w:rsidRDefault="0076299D" w:rsidP="00FA6C8B">
      <w:pPr>
        <w:pStyle w:val="ListParagraph"/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>At a glance, attempting to work from the schematic exactly as i</w:t>
      </w:r>
      <w:r w:rsidR="00C82217">
        <w:rPr>
          <w:rFonts w:ascii="Times New Roman" w:eastAsia="Times New Roman" w:hAnsi="Times New Roman" w:cs="Times New Roman"/>
          <w:bCs/>
          <w:sz w:val="24"/>
          <w:szCs w:val="24"/>
        </w:rPr>
        <w:t>t was</w:t>
      </w:r>
      <w:r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 presented proved to be challenging.  We ended up using this schematic as a template for our finished product.  A few minor adjustments that we made include wiring the circuit to active high, using external resistors as opposed to those within the MSP4</w:t>
      </w:r>
      <w:r w:rsidR="00C82217">
        <w:rPr>
          <w:rFonts w:ascii="Times New Roman" w:eastAsia="Times New Roman" w:hAnsi="Times New Roman" w:cs="Times New Roman"/>
          <w:bCs/>
          <w:sz w:val="24"/>
          <w:szCs w:val="24"/>
        </w:rPr>
        <w:t>30.</w:t>
      </w:r>
    </w:p>
    <w:p w:rsidR="00C82217" w:rsidRDefault="00C82217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82217" w:rsidRDefault="00C82217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57433" w:rsidRPr="00822EE1" w:rsidRDefault="00557433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Conclusion:</w:t>
      </w:r>
    </w:p>
    <w:p w:rsidR="009D350F" w:rsidRPr="00822EE1" w:rsidRDefault="00C82217" w:rsidP="0055743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 MSP430 was used in order to produce circuitry for a car door alarm.  We used CCS to compile and execute the code for the microcontroller.  The breadboard was wired to simulate the car doors and lock with LED’s for demonstration. </w:t>
      </w:r>
      <w:r w:rsidR="000A2676"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The project has full functionality in its completed form.  </w:t>
      </w:r>
      <w:r w:rsidR="005C1035" w:rsidRPr="00822EE1">
        <w:rPr>
          <w:rFonts w:ascii="Times New Roman" w:eastAsia="Times New Roman" w:hAnsi="Times New Roman" w:cs="Times New Roman"/>
          <w:bCs/>
          <w:sz w:val="24"/>
          <w:szCs w:val="24"/>
        </w:rPr>
        <w:t xml:space="preserve">The project was completed with little complications.  </w:t>
      </w:r>
    </w:p>
    <w:p w:rsidR="00557433" w:rsidRPr="00822EE1" w:rsidRDefault="00557433" w:rsidP="00557433">
      <w:pPr>
        <w:spacing w:before="36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2EE1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  <w:r w:rsidR="00C822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D350F" w:rsidRPr="00822EE1" w:rsidRDefault="00C822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2217">
        <w:rPr>
          <w:rFonts w:ascii="Times New Roman" w:eastAsia="Times New Roman" w:hAnsi="Times New Roman" w:cs="Times New Roman"/>
          <w:bCs/>
          <w:sz w:val="24"/>
          <w:szCs w:val="24"/>
        </w:rPr>
        <w:t>Ünsalan</w:t>
      </w:r>
      <w:proofErr w:type="spellEnd"/>
      <w:r w:rsidRPr="00C82217">
        <w:rPr>
          <w:rFonts w:ascii="Times New Roman" w:eastAsia="Times New Roman" w:hAnsi="Times New Roman" w:cs="Times New Roman"/>
          <w:bCs/>
          <w:sz w:val="24"/>
          <w:szCs w:val="24"/>
        </w:rPr>
        <w:t xml:space="preserve">, C., &amp; </w:t>
      </w:r>
      <w:proofErr w:type="spellStart"/>
      <w:r w:rsidRPr="00C82217">
        <w:rPr>
          <w:rFonts w:ascii="Times New Roman" w:eastAsia="Times New Roman" w:hAnsi="Times New Roman" w:cs="Times New Roman"/>
          <w:bCs/>
          <w:sz w:val="24"/>
          <w:szCs w:val="24"/>
        </w:rPr>
        <w:t>Gürhan</w:t>
      </w:r>
      <w:proofErr w:type="spellEnd"/>
      <w:r w:rsidRPr="00C82217">
        <w:rPr>
          <w:rFonts w:ascii="Times New Roman" w:eastAsia="Times New Roman" w:hAnsi="Times New Roman" w:cs="Times New Roman"/>
          <w:bCs/>
          <w:sz w:val="24"/>
          <w:szCs w:val="24"/>
        </w:rPr>
        <w:t xml:space="preserve">, H. D. (2014). Programmable microcontrollers with applications: MSP430 </w:t>
      </w:r>
      <w:proofErr w:type="spellStart"/>
      <w:r w:rsidRPr="00C82217">
        <w:rPr>
          <w:rFonts w:ascii="Times New Roman" w:eastAsia="Times New Roman" w:hAnsi="Times New Roman" w:cs="Times New Roman"/>
          <w:bCs/>
          <w:sz w:val="24"/>
          <w:szCs w:val="24"/>
        </w:rPr>
        <w:t>LaunchPad</w:t>
      </w:r>
      <w:proofErr w:type="spellEnd"/>
      <w:r w:rsidRPr="00C82217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CCS and Grace. New York: McGraw-Hill Education.</w:t>
      </w:r>
    </w:p>
    <w:sectPr w:rsidR="009D350F" w:rsidRPr="00822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E1516"/>
    <w:multiLevelType w:val="hybridMultilevel"/>
    <w:tmpl w:val="2BD6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33"/>
    <w:rsid w:val="000A2676"/>
    <w:rsid w:val="000B3601"/>
    <w:rsid w:val="00127B06"/>
    <w:rsid w:val="00154390"/>
    <w:rsid w:val="001F3E6F"/>
    <w:rsid w:val="002B564C"/>
    <w:rsid w:val="002F0534"/>
    <w:rsid w:val="00404E8F"/>
    <w:rsid w:val="00424B18"/>
    <w:rsid w:val="00434ECA"/>
    <w:rsid w:val="00511E91"/>
    <w:rsid w:val="0051727C"/>
    <w:rsid w:val="00533A94"/>
    <w:rsid w:val="00557433"/>
    <w:rsid w:val="005C1035"/>
    <w:rsid w:val="005F5335"/>
    <w:rsid w:val="00731A3B"/>
    <w:rsid w:val="0076299D"/>
    <w:rsid w:val="0080078F"/>
    <w:rsid w:val="00822EE1"/>
    <w:rsid w:val="009D22BB"/>
    <w:rsid w:val="009D350F"/>
    <w:rsid w:val="009E2A3E"/>
    <w:rsid w:val="00A222E8"/>
    <w:rsid w:val="00AB4E2E"/>
    <w:rsid w:val="00AC3D5E"/>
    <w:rsid w:val="00B94B2C"/>
    <w:rsid w:val="00C036A4"/>
    <w:rsid w:val="00C27882"/>
    <w:rsid w:val="00C82217"/>
    <w:rsid w:val="00D26AC8"/>
    <w:rsid w:val="00D8401D"/>
    <w:rsid w:val="00FA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97127-75FE-4E30-A193-72EE8C27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7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57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74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4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574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743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6C8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31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B334D-468C-443C-8E05-1FCEEAFC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DEF5D824</Template>
  <TotalTime>18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dburke2016</dc:creator>
  <cp:keywords/>
  <dc:description/>
  <cp:lastModifiedBy>FAU</cp:lastModifiedBy>
  <cp:revision>4</cp:revision>
  <dcterms:created xsi:type="dcterms:W3CDTF">2016-12-12T00:18:00Z</dcterms:created>
  <dcterms:modified xsi:type="dcterms:W3CDTF">2016-12-12T00:48:00Z</dcterms:modified>
</cp:coreProperties>
</file>